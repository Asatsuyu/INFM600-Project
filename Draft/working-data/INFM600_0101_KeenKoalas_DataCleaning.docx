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lang w:eastAsia="zh-CN"/>
        </w:rPr>
        <w:id w:val="488525652"/>
        <w:docPartObj>
          <w:docPartGallery w:val="Cover Pages"/>
          <w:docPartUnique/>
        </w:docPartObj>
      </w:sdtPr>
      <w:sdtEndPr>
        <w:rPr>
          <w:rFonts w:ascii="Times New Roman" w:hAnsi="Times New Roman" w:cs="Times New Roman"/>
          <w:b/>
          <w:sz w:val="22"/>
        </w:rPr>
      </w:sdtEndPr>
      <w:sdtContent>
        <w:p w:rsidR="009C732B" w:rsidRDefault="009C732B" w:rsidP="00FE7473">
          <w:pPr>
            <w:pStyle w:val="NoSpacing"/>
            <w:jc w:val="both"/>
            <w:rPr>
              <w:sz w:val="2"/>
            </w:rPr>
          </w:pPr>
        </w:p>
        <w:p w:rsidR="009C732B" w:rsidRDefault="009C732B" w:rsidP="00FE7473">
          <w:pPr>
            <w:jc w:val="both"/>
          </w:pP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v:textbox>
                    <w10:wrap anchorx="page" anchory="margin"/>
                  </v:shape>
                </w:pict>
              </mc:Fallback>
            </mc:AlternateContent>
          </w:r>
        </w:p>
        <w:p w:rsidR="009C732B" w:rsidRDefault="009C732B" w:rsidP="00FE7473">
          <w:pPr>
            <w:jc w:val="both"/>
            <w:rPr>
              <w:rFonts w:ascii="Times New Roman" w:hAnsi="Times New Roman" w:cs="Times New Roman"/>
              <w:b/>
            </w:rP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6614933</wp:posOffset>
                    </wp:positionV>
                    <wp:extent cx="5943600" cy="161202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161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416.8pt;margin-top:520.85pt;width:468pt;height:12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teAIAAFwFAAAOAAAAZHJzL2Uyb0RvYy54bWysVN9P2zAQfp+0/8Hy+0haoBo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" filled="f" stroked="f" strokeweight=".5pt">
                    <v:textbox inset="0,0,0,0">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v:textbox>
                    <w10:wrap anchorx="margin" anchory="margin"/>
                  </v:shape>
                </w:pict>
              </mc:Fallback>
            </mc:AlternateContent>
          </w:r>
          <w:r>
            <w:rPr>
              <w:rFonts w:ascii="Times New Roman" w:hAnsi="Times New Roman" w:cs="Times New Roman"/>
              <w:b/>
            </w:rPr>
            <w:br w:type="page"/>
          </w:r>
        </w:p>
      </w:sdtContent>
    </w:sdt>
    <w:p w:rsidR="008477DC" w:rsidRPr="005B6EF4" w:rsidRDefault="00CC673F" w:rsidP="00FE7473">
      <w:pPr>
        <w:spacing w:after="0" w:line="360" w:lineRule="auto"/>
        <w:jc w:val="both"/>
        <w:rPr>
          <w:rFonts w:ascii="Times New Roman" w:hAnsi="Times New Roman" w:cs="Times New Roman"/>
          <w:b/>
        </w:rPr>
      </w:pPr>
      <w:r w:rsidRPr="005D22B1">
        <w:rPr>
          <w:rFonts w:ascii="Times New Roman" w:hAnsi="Times New Roman" w:cs="Times New Roman"/>
          <w:b/>
          <w:sz w:val="24"/>
        </w:rPr>
        <w:lastRenderedPageBreak/>
        <w:t>Ratio</w:t>
      </w:r>
      <w:r w:rsidR="005B6EF4" w:rsidRPr="005D22B1">
        <w:rPr>
          <w:rFonts w:ascii="Times New Roman" w:hAnsi="Times New Roman" w:cs="Times New Roman"/>
          <w:b/>
          <w:sz w:val="24"/>
        </w:rPr>
        <w:t>n</w:t>
      </w:r>
      <w:r w:rsidRPr="005D22B1">
        <w:rPr>
          <w:rFonts w:ascii="Times New Roman" w:hAnsi="Times New Roman" w:cs="Times New Roman"/>
          <w:b/>
          <w:sz w:val="24"/>
        </w:rPr>
        <w:t>ale</w:t>
      </w:r>
      <w:r>
        <w:rPr>
          <w:rFonts w:ascii="Times New Roman" w:hAnsi="Times New Roman" w:cs="Times New Roman"/>
          <w:b/>
        </w:rPr>
        <w:t>:</w:t>
      </w:r>
    </w:p>
    <w:p w:rsidR="008475C2" w:rsidRDefault="00C24AFE" w:rsidP="00FE7473">
      <w:pPr>
        <w:spacing w:after="0" w:line="360" w:lineRule="auto"/>
        <w:jc w:val="both"/>
        <w:rPr>
          <w:rFonts w:ascii="Times New Roman" w:hAnsi="Times New Roman" w:cs="Times New Roman"/>
        </w:rPr>
      </w:pPr>
      <w:r w:rsidRPr="00C24AFE">
        <w:rPr>
          <w:rFonts w:ascii="Times New Roman" w:hAnsi="Times New Roman" w:cs="Times New Roman"/>
        </w:rPr>
        <w:t>The dataset contains the year wise PDP sampling and residue testing data from year 1993 to 2014. However, for a single year, say 2014, the sampling data contains 10619 rows and the results data contains 2210744 rows. To limit the scope of the project, we have decided to work with the samples and results for only one commodity type: Apples (often ranked #1 on the Dirty Dozen list for pesticide residue) for only the latest year: 2014. However, to answer one research question related to the trend of concentrations, we are using the data from another year: 2004 along with that of 2014, to plot a trend over the 10-year interval. Also, we have decided to drop the columns with majority blank values which are not used in any of the analysis questions. We also combined two columns to aggregate their data into one column to create a leaner database.</w:t>
      </w:r>
      <w:r w:rsidR="0022341C">
        <w:rPr>
          <w:rFonts w:ascii="Times New Roman" w:hAnsi="Times New Roman" w:cs="Times New Roman"/>
        </w:rPr>
        <w:t xml:space="preserve"> </w:t>
      </w:r>
      <w:r w:rsidR="0022341C" w:rsidRPr="0022341C">
        <w:rPr>
          <w:rFonts w:ascii="Times New Roman" w:hAnsi="Times New Roman" w:cs="Times New Roman"/>
        </w:rPr>
        <w:t>Lastly, the missing values in few rows were filled by comparing the data for the same attribute in corresponding data for a different year.</w:t>
      </w:r>
    </w:p>
    <w:p w:rsidR="000C096A" w:rsidRDefault="000C096A" w:rsidP="00FE7473">
      <w:pPr>
        <w:spacing w:after="0" w:line="360" w:lineRule="auto"/>
        <w:jc w:val="both"/>
        <w:rPr>
          <w:rFonts w:ascii="Times New Roman" w:hAnsi="Times New Roman" w:cs="Times New Roman"/>
        </w:rPr>
      </w:pPr>
    </w:p>
    <w:p w:rsidR="00E15400" w:rsidRPr="000C096A" w:rsidRDefault="0055282C" w:rsidP="00FE7473">
      <w:pPr>
        <w:spacing w:after="0" w:line="360" w:lineRule="auto"/>
        <w:jc w:val="both"/>
        <w:rPr>
          <w:rFonts w:ascii="Times New Roman" w:hAnsi="Times New Roman" w:cs="Times New Roman"/>
          <w:b/>
          <w:sz w:val="24"/>
        </w:rPr>
      </w:pPr>
      <w:r w:rsidRPr="005D22B1">
        <w:rPr>
          <w:rFonts w:ascii="Times New Roman" w:hAnsi="Times New Roman" w:cs="Times New Roman"/>
          <w:b/>
          <w:sz w:val="24"/>
        </w:rPr>
        <w:t>Issues encountered with the data:</w:t>
      </w:r>
    </w:p>
    <w:p w:rsidR="00E15400" w:rsidRPr="000C096A" w:rsidRDefault="0055282C" w:rsidP="000C096A">
      <w:pPr>
        <w:pStyle w:val="ListParagraph"/>
        <w:numPr>
          <w:ilvl w:val="0"/>
          <w:numId w:val="3"/>
        </w:numPr>
        <w:spacing w:after="0" w:line="360" w:lineRule="auto"/>
        <w:jc w:val="both"/>
        <w:rPr>
          <w:rFonts w:ascii="Times New Roman" w:hAnsi="Times New Roman" w:cs="Times New Roman"/>
        </w:rPr>
      </w:pPr>
      <w:r w:rsidRPr="000C096A">
        <w:rPr>
          <w:rFonts w:ascii="Times New Roman" w:hAnsi="Times New Roman" w:cs="Times New Roman"/>
          <w:u w:val="single"/>
        </w:rPr>
        <w:t xml:space="preserve">Extraction of data into format usable into </w:t>
      </w:r>
      <w:r w:rsidR="005D412E" w:rsidRPr="000C096A">
        <w:rPr>
          <w:rFonts w:ascii="Times New Roman" w:hAnsi="Times New Roman" w:cs="Times New Roman"/>
          <w:u w:val="single"/>
        </w:rPr>
        <w:t>R</w:t>
      </w:r>
      <w:r w:rsidR="005D412E" w:rsidRPr="000C096A">
        <w:rPr>
          <w:rFonts w:ascii="Times New Roman" w:hAnsi="Times New Roman" w:cs="Times New Roman"/>
        </w:rPr>
        <w:t xml:space="preserve">: - </w:t>
      </w:r>
    </w:p>
    <w:p w:rsidR="005D412E" w:rsidRDefault="005D412E" w:rsidP="00FE7473">
      <w:pPr>
        <w:spacing w:after="0" w:line="360" w:lineRule="auto"/>
        <w:jc w:val="both"/>
        <w:rPr>
          <w:rFonts w:ascii="Times New Roman" w:hAnsi="Times New Roman" w:cs="Times New Roman"/>
        </w:rPr>
      </w:pPr>
      <w:r w:rsidRPr="005D412E">
        <w:rPr>
          <w:rFonts w:ascii="Times New Roman" w:hAnsi="Times New Roman" w:cs="Times New Roman"/>
        </w:rPr>
        <w:t xml:space="preserve">The dataset is available in the form of a MS Access database. This data can be extracted into only the formats ".xls*". However, to use the dataset in R, the dataset needs to be in CSV (Comma Separated Value) format. Following is the error when we try to import an </w:t>
      </w:r>
      <w:r>
        <w:rPr>
          <w:rFonts w:ascii="Times New Roman" w:hAnsi="Times New Roman" w:cs="Times New Roman"/>
        </w:rPr>
        <w:t>".xlsx" file as dataset into R:</w:t>
      </w:r>
    </w:p>
    <w:p w:rsidR="00E15400" w:rsidRDefault="00E15400" w:rsidP="00FE7473">
      <w:pPr>
        <w:spacing w:after="0" w:line="360" w:lineRule="auto"/>
        <w:jc w:val="both"/>
        <w:rPr>
          <w:rFonts w:ascii="Times New Roman" w:hAnsi="Times New Roman" w:cs="Times New Roman"/>
        </w:rPr>
      </w:pPr>
      <w:r>
        <w:rPr>
          <w:rFonts w:ascii="Times New Roman" w:hAnsi="Times New Roman" w:cs="Times New Roman"/>
        </w:rPr>
        <w:t>Data Snapshot: -</w:t>
      </w:r>
    </w:p>
    <w:p w:rsidR="005D412E" w:rsidRDefault="005D412E" w:rsidP="00FE7473">
      <w:pPr>
        <w:spacing w:after="0" w:line="360" w:lineRule="auto"/>
        <w:jc w:val="both"/>
        <w:rPr>
          <w:rFonts w:ascii="Times New Roman" w:hAnsi="Times New Roman" w:cs="Times New Roman"/>
        </w:rPr>
      </w:pPr>
      <w:r>
        <w:rPr>
          <w:rFonts w:ascii="Times New Roman" w:hAnsi="Times New Roman" w:cs="Times New Roman"/>
          <w:noProof/>
          <w:lang w:eastAsia="en-US"/>
        </w:rPr>
        <w:drawing>
          <wp:inline distT="0" distB="0" distL="0" distR="0">
            <wp:extent cx="1981372" cy="1257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_Xlsx_Issue_1.PNG"/>
                    <pic:cNvPicPr/>
                  </pic:nvPicPr>
                  <pic:blipFill>
                    <a:blip r:embed="rId8">
                      <a:extLst>
                        <a:ext uri="{28A0092B-C50C-407E-A947-70E740481C1C}">
                          <a14:useLocalDpi xmlns:a14="http://schemas.microsoft.com/office/drawing/2010/main" val="0"/>
                        </a:ext>
                      </a:extLst>
                    </a:blip>
                    <a:stretch>
                      <a:fillRect/>
                    </a:stretch>
                  </pic:blipFill>
                  <pic:spPr>
                    <a:xfrm>
                      <a:off x="0" y="0"/>
                      <a:ext cx="1981372" cy="1257409"/>
                    </a:xfrm>
                    <a:prstGeom prst="rect">
                      <a:avLst/>
                    </a:prstGeom>
                  </pic:spPr>
                </pic:pic>
              </a:graphicData>
            </a:graphic>
          </wp:inline>
        </w:drawing>
      </w:r>
      <w:r>
        <w:rPr>
          <w:rFonts w:ascii="Times New Roman" w:hAnsi="Times New Roman" w:cs="Times New Roman"/>
        </w:rPr>
        <w:t xml:space="preserve"> </w:t>
      </w:r>
    </w:p>
    <w:p w:rsidR="00E15400" w:rsidRDefault="00E15400" w:rsidP="00FE7473">
      <w:pPr>
        <w:spacing w:after="0" w:line="360" w:lineRule="auto"/>
        <w:jc w:val="both"/>
        <w:rPr>
          <w:rFonts w:ascii="Times New Roman" w:hAnsi="Times New Roman" w:cs="Times New Roman"/>
        </w:rPr>
      </w:pPr>
      <w:r>
        <w:rPr>
          <w:rFonts w:ascii="Times New Roman" w:hAnsi="Times New Roman" w:cs="Times New Roman"/>
        </w:rPr>
        <w:t>Console: -</w:t>
      </w:r>
    </w:p>
    <w:p w:rsidR="00F9600B" w:rsidRDefault="00F9600B" w:rsidP="00FE7473">
      <w:pPr>
        <w:spacing w:after="0" w:line="360" w:lineRule="auto"/>
        <w:jc w:val="both"/>
        <w:rPr>
          <w:rFonts w:ascii="Times New Roman" w:hAnsi="Times New Roman" w:cs="Times New Roman"/>
        </w:rPr>
      </w:pPr>
      <w:r>
        <w:rPr>
          <w:rFonts w:ascii="Times New Roman" w:hAnsi="Times New Roman" w:cs="Times New Roman"/>
          <w:noProof/>
          <w:lang w:eastAsia="en-US"/>
        </w:rPr>
        <w:drawing>
          <wp:inline distT="0" distB="0" distL="0" distR="0">
            <wp:extent cx="5943600" cy="1398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_Xlsx_Issue_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98270"/>
                    </a:xfrm>
                    <a:prstGeom prst="rect">
                      <a:avLst/>
                    </a:prstGeom>
                  </pic:spPr>
                </pic:pic>
              </a:graphicData>
            </a:graphic>
          </wp:inline>
        </w:drawing>
      </w:r>
    </w:p>
    <w:p w:rsidR="0022341C" w:rsidRDefault="0022341C" w:rsidP="00FE7473">
      <w:pPr>
        <w:spacing w:after="0" w:line="360" w:lineRule="auto"/>
        <w:jc w:val="both"/>
        <w:rPr>
          <w:rFonts w:ascii="Times New Roman" w:hAnsi="Times New Roman" w:cs="Times New Roman"/>
        </w:rPr>
      </w:pPr>
    </w:p>
    <w:p w:rsidR="0022341C" w:rsidRDefault="0022341C" w:rsidP="00FE7473">
      <w:pPr>
        <w:spacing w:after="0" w:line="360" w:lineRule="auto"/>
        <w:jc w:val="both"/>
        <w:rPr>
          <w:rFonts w:ascii="Times New Roman" w:hAnsi="Times New Roman" w:cs="Times New Roman"/>
        </w:rPr>
      </w:pPr>
    </w:p>
    <w:p w:rsidR="005D412E" w:rsidRPr="005D412E" w:rsidRDefault="005D412E" w:rsidP="00FE7473">
      <w:pPr>
        <w:spacing w:after="0" w:line="360" w:lineRule="auto"/>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lastRenderedPageBreak/>
        <w:t>Blank/NULL values</w:t>
      </w:r>
    </w:p>
    <w:p w:rsidR="00D30EEA" w:rsidRDefault="00D30EEA" w:rsidP="00FE7473">
      <w:pPr>
        <w:spacing w:after="0" w:line="360" w:lineRule="auto"/>
        <w:jc w:val="both"/>
        <w:rPr>
          <w:rFonts w:ascii="Times New Roman" w:hAnsi="Times New Roman" w:cs="Times New Roman"/>
        </w:rPr>
      </w:pPr>
      <w:r w:rsidRPr="00D30EEA">
        <w:rPr>
          <w:rFonts w:ascii="Times New Roman" w:hAnsi="Times New Roman" w:cs="Times New Roman"/>
        </w:rPr>
        <w:t>There are a few columns in the dataset which have considerable number of blank/NULL values. Following are the columns for "Samples" and "Results" that have maximum blank values:</w:t>
      </w:r>
      <w:r>
        <w:rPr>
          <w:rFonts w:ascii="Times New Roman" w:hAnsi="Times New Roman" w:cs="Times New Roman"/>
        </w:rPr>
        <w:t xml:space="preserve"> </w:t>
      </w: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 xml:space="preserve">Samples Data: </w:t>
      </w:r>
    </w:p>
    <w:p w:rsidR="00D30EEA" w:rsidRDefault="00D30EEA" w:rsidP="00FE7473">
      <w:pPr>
        <w:pStyle w:val="ListParagraph"/>
        <w:numPr>
          <w:ilvl w:val="1"/>
          <w:numId w:val="2"/>
        </w:numPr>
        <w:spacing w:after="0" w:line="360" w:lineRule="auto"/>
        <w:jc w:val="both"/>
        <w:rPr>
          <w:rFonts w:ascii="Times New Roman" w:hAnsi="Times New Roman" w:cs="Times New Roman"/>
        </w:rPr>
      </w:pPr>
      <w:r w:rsidRPr="00D30EEA">
        <w:rPr>
          <w:rFonts w:ascii="Times New Roman" w:hAnsi="Times New Roman" w:cs="Times New Roman"/>
        </w:rPr>
        <w:t>The attribute "SOURCE_ID" is blank for 158 rows / 177 rows of the Samples Data for 2014. It is used to make a sample unique, however, all the samples have a unique value in the SAMPLE_PK attribute, which is a primary key. This attribute can be dropped from the table.</w:t>
      </w:r>
    </w:p>
    <w:p w:rsidR="00D30EEA" w:rsidRDefault="00D30EEA" w:rsidP="00FE7473">
      <w:pPr>
        <w:pStyle w:val="ListParagraph"/>
        <w:numPr>
          <w:ilvl w:val="1"/>
          <w:numId w:val="2"/>
        </w:numPr>
        <w:spacing w:after="0" w:line="360" w:lineRule="auto"/>
        <w:jc w:val="both"/>
        <w:rPr>
          <w:rFonts w:ascii="Times New Roman" w:hAnsi="Times New Roman" w:cs="Times New Roman"/>
        </w:rPr>
      </w:pPr>
      <w:r w:rsidRPr="00D30EEA">
        <w:rPr>
          <w:rFonts w:ascii="Times New Roman" w:hAnsi="Times New Roman" w:cs="Times New Roman"/>
        </w:rPr>
        <w:t xml:space="preserve">The attribute "COUNTRY" will contain a value only when the "ORIGIN" attribute has value '2' </w:t>
      </w:r>
      <w:r w:rsidR="00990714" w:rsidRPr="00D30EEA">
        <w:rPr>
          <w:rFonts w:ascii="Times New Roman" w:hAnsi="Times New Roman" w:cs="Times New Roman"/>
        </w:rPr>
        <w:t>i.e.</w:t>
      </w:r>
      <w:r w:rsidRPr="00D30EEA">
        <w:rPr>
          <w:rFonts w:ascii="Times New Roman" w:hAnsi="Times New Roman" w:cs="Times New Roman"/>
        </w:rPr>
        <w:t xml:space="preserve"> the variety is imported from another country. If ORIGIN has value '2', the COUNTRY attribute will have the country code of the country of origin for </w:t>
      </w:r>
      <w:r w:rsidR="00990714" w:rsidRPr="00D30EEA">
        <w:rPr>
          <w:rFonts w:ascii="Times New Roman" w:hAnsi="Times New Roman" w:cs="Times New Roman"/>
        </w:rPr>
        <w:t>e.g.</w:t>
      </w:r>
      <w:r w:rsidRPr="00D30EEA">
        <w:rPr>
          <w:rFonts w:ascii="Times New Roman" w:hAnsi="Times New Roman" w:cs="Times New Roman"/>
        </w:rPr>
        <w:t xml:space="preserve"> '660' for New Zealand. As most of the samples have origin as United States, "COUNTRY" column has many blank/NULL values. For 2014 data, 176 rows/177 rows have value for Country attribute as blank. We can replace the name of country for </w:t>
      </w:r>
      <w:r w:rsidR="00990714" w:rsidRPr="00D30EEA">
        <w:rPr>
          <w:rFonts w:ascii="Times New Roman" w:hAnsi="Times New Roman" w:cs="Times New Roman"/>
        </w:rPr>
        <w:t>e.g.</w:t>
      </w:r>
      <w:r w:rsidRPr="00D30EEA">
        <w:rPr>
          <w:rFonts w:ascii="Times New Roman" w:hAnsi="Times New Roman" w:cs="Times New Roman"/>
        </w:rPr>
        <w:t xml:space="preserve"> "United States" for '1</w:t>
      </w:r>
      <w:r w:rsidR="00990714" w:rsidRPr="00D30EEA">
        <w:rPr>
          <w:rFonts w:ascii="Times New Roman" w:hAnsi="Times New Roman" w:cs="Times New Roman"/>
        </w:rPr>
        <w:t>’,</w:t>
      </w:r>
      <w:r w:rsidRPr="00D30EEA">
        <w:rPr>
          <w:rFonts w:ascii="Times New Roman" w:hAnsi="Times New Roman" w:cs="Times New Roman"/>
        </w:rPr>
        <w:t xml:space="preserve"> "New Zealand" for '2' if its corresponding COUNTRY value is '660' directly into the "ORIGIN" attribute and drop the column "COUNTRY".</w:t>
      </w:r>
    </w:p>
    <w:p w:rsidR="00D30EEA" w:rsidRPr="00990714" w:rsidRDefault="00D30EEA" w:rsidP="00990714">
      <w:pPr>
        <w:pStyle w:val="ListParagraph"/>
        <w:numPr>
          <w:ilvl w:val="1"/>
          <w:numId w:val="2"/>
        </w:numPr>
        <w:spacing w:after="0" w:line="360" w:lineRule="auto"/>
        <w:jc w:val="both"/>
        <w:rPr>
          <w:rFonts w:ascii="Times New Roman" w:hAnsi="Times New Roman" w:cs="Times New Roman"/>
        </w:rPr>
      </w:pPr>
      <w:r w:rsidRPr="00D30EEA">
        <w:rPr>
          <w:rFonts w:ascii="Times New Roman" w:hAnsi="Times New Roman" w:cs="Times New Roman"/>
        </w:rPr>
        <w:t>The fields GROWST, PACKST, DISTST have large number of blank values. As these fields are not used in answering of the research questions, they can be safely dropped.</w:t>
      </w: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Results Data:</w:t>
      </w:r>
    </w:p>
    <w:p w:rsidR="00D30EEA" w:rsidRDefault="008137ED" w:rsidP="00FE7473">
      <w:pPr>
        <w:spacing w:after="0" w:line="360" w:lineRule="auto"/>
        <w:ind w:left="720"/>
        <w:jc w:val="both"/>
        <w:rPr>
          <w:rFonts w:ascii="Times New Roman" w:hAnsi="Times New Roman" w:cs="Times New Roman"/>
        </w:rPr>
      </w:pPr>
      <w:r w:rsidRPr="008137ED">
        <w:rPr>
          <w:rFonts w:ascii="Times New Roman" w:hAnsi="Times New Roman" w:cs="Times New Roman"/>
        </w:rPr>
        <w:t xml:space="preserve">The attributes CONFMETHOD2, ANNOTATE, QUANTITATE have blank values for all the 38792 rows for data of year 2014. As these attributes are not used in analysis, they can be dropped from the data set. </w:t>
      </w:r>
    </w:p>
    <w:p w:rsidR="00990714" w:rsidRDefault="00990714" w:rsidP="00FE7473">
      <w:pPr>
        <w:spacing w:after="0" w:line="360" w:lineRule="auto"/>
        <w:ind w:left="720"/>
        <w:jc w:val="both"/>
        <w:rPr>
          <w:rFonts w:ascii="Times New Roman" w:hAnsi="Times New Roman" w:cs="Times New Roman"/>
        </w:rPr>
      </w:pPr>
    </w:p>
    <w:p w:rsidR="00990714" w:rsidRDefault="00990714" w:rsidP="00FE7473">
      <w:pPr>
        <w:spacing w:after="0" w:line="360" w:lineRule="auto"/>
        <w:ind w:left="720"/>
        <w:jc w:val="both"/>
        <w:rPr>
          <w:rFonts w:ascii="Times New Roman" w:hAnsi="Times New Roman" w:cs="Times New Roman"/>
        </w:rPr>
      </w:pPr>
      <w:r w:rsidRPr="00D30EEA">
        <w:rPr>
          <w:rFonts w:ascii="Times New Roman" w:hAnsi="Times New Roman" w:cs="Times New Roman"/>
          <w:b/>
        </w:rPr>
        <w:t>There are similar observations for the "Samples"</w:t>
      </w:r>
      <w:r>
        <w:rPr>
          <w:rFonts w:ascii="Times New Roman" w:hAnsi="Times New Roman" w:cs="Times New Roman"/>
          <w:b/>
        </w:rPr>
        <w:t xml:space="preserve"> &amp; “Results”</w:t>
      </w:r>
      <w:r w:rsidRPr="00D30EEA">
        <w:rPr>
          <w:rFonts w:ascii="Times New Roman" w:hAnsi="Times New Roman" w:cs="Times New Roman"/>
          <w:b/>
        </w:rPr>
        <w:t xml:space="preserve"> data for 2004 year.</w:t>
      </w:r>
    </w:p>
    <w:p w:rsidR="008137ED" w:rsidRPr="00D30EEA" w:rsidRDefault="008137ED" w:rsidP="00FE7473">
      <w:pPr>
        <w:spacing w:after="0" w:line="360" w:lineRule="auto"/>
        <w:ind w:left="720"/>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t>Missing Values</w:t>
      </w:r>
    </w:p>
    <w:p w:rsidR="0022341C" w:rsidRDefault="0022341C" w:rsidP="00FE7473">
      <w:pPr>
        <w:spacing w:after="0" w:line="360" w:lineRule="auto"/>
        <w:jc w:val="both"/>
        <w:rPr>
          <w:rFonts w:ascii="Times New Roman" w:hAnsi="Times New Roman" w:cs="Times New Roman"/>
        </w:rPr>
      </w:pPr>
      <w:r w:rsidRPr="0022341C">
        <w:rPr>
          <w:rFonts w:ascii="Times New Roman" w:hAnsi="Times New Roman" w:cs="Times New Roman"/>
        </w:rPr>
        <w:t xml:space="preserve">Considerable number of rows (106/744) have null value for the "VARIETY" attribute for the Samples data of year 2004. The data for the year 2014 contains a few rows with value "Unknown" for the attribute "VARIETY". The same value can be used to fill the empty attributes of the </w:t>
      </w:r>
      <w:r>
        <w:rPr>
          <w:rFonts w:ascii="Times New Roman" w:hAnsi="Times New Roman" w:cs="Times New Roman"/>
        </w:rPr>
        <w:t>data for year 2004</w:t>
      </w:r>
      <w:r w:rsidRPr="0022341C">
        <w:rPr>
          <w:rFonts w:ascii="Times New Roman" w:hAnsi="Times New Roman" w:cs="Times New Roman"/>
        </w:rPr>
        <w:t>.</w:t>
      </w:r>
    </w:p>
    <w:p w:rsidR="00E15400" w:rsidRPr="0022341C" w:rsidRDefault="00E15400" w:rsidP="00FE7473">
      <w:pPr>
        <w:spacing w:after="0" w:line="360" w:lineRule="auto"/>
        <w:jc w:val="both"/>
        <w:rPr>
          <w:rFonts w:ascii="Times New Roman" w:hAnsi="Times New Roman" w:cs="Times New Roman"/>
        </w:rPr>
      </w:pPr>
    </w:p>
    <w:p w:rsidR="00A758D1" w:rsidRDefault="00A758D1" w:rsidP="00FE7473">
      <w:pPr>
        <w:spacing w:after="0" w:line="360" w:lineRule="auto"/>
        <w:jc w:val="both"/>
        <w:rPr>
          <w:rFonts w:ascii="Times New Roman" w:hAnsi="Times New Roman" w:cs="Times New Roman"/>
          <w:b/>
          <w:sz w:val="24"/>
        </w:rPr>
      </w:pPr>
    </w:p>
    <w:p w:rsidR="00A758D1" w:rsidRDefault="00A758D1" w:rsidP="00FE7473">
      <w:pPr>
        <w:spacing w:after="0" w:line="360" w:lineRule="auto"/>
        <w:jc w:val="both"/>
        <w:rPr>
          <w:rFonts w:ascii="Times New Roman" w:hAnsi="Times New Roman" w:cs="Times New Roman"/>
          <w:b/>
          <w:sz w:val="24"/>
        </w:rPr>
      </w:pPr>
    </w:p>
    <w:p w:rsidR="00A758D1" w:rsidRDefault="00A758D1" w:rsidP="00FE7473">
      <w:pPr>
        <w:spacing w:after="0" w:line="360" w:lineRule="auto"/>
        <w:jc w:val="both"/>
        <w:rPr>
          <w:rFonts w:ascii="Times New Roman" w:hAnsi="Times New Roman" w:cs="Times New Roman"/>
          <w:b/>
          <w:sz w:val="24"/>
        </w:rPr>
      </w:pPr>
    </w:p>
    <w:p w:rsidR="00A758D1" w:rsidRDefault="00A758D1" w:rsidP="00FE7473">
      <w:pPr>
        <w:spacing w:after="0" w:line="360" w:lineRule="auto"/>
        <w:jc w:val="both"/>
        <w:rPr>
          <w:rFonts w:ascii="Times New Roman" w:hAnsi="Times New Roman" w:cs="Times New Roman"/>
          <w:b/>
          <w:sz w:val="24"/>
        </w:rPr>
      </w:pPr>
    </w:p>
    <w:p w:rsidR="008477DC" w:rsidRDefault="005D7A51" w:rsidP="00FE7473">
      <w:pPr>
        <w:spacing w:after="0" w:line="360" w:lineRule="auto"/>
        <w:jc w:val="both"/>
        <w:rPr>
          <w:rFonts w:ascii="Times New Roman" w:hAnsi="Times New Roman" w:cs="Times New Roman"/>
          <w:b/>
          <w:sz w:val="24"/>
        </w:rPr>
      </w:pPr>
      <w:r w:rsidRPr="00392139">
        <w:rPr>
          <w:rFonts w:ascii="Times New Roman" w:hAnsi="Times New Roman" w:cs="Times New Roman"/>
          <w:b/>
          <w:sz w:val="24"/>
        </w:rPr>
        <w:lastRenderedPageBreak/>
        <w:t xml:space="preserve">Steps followed to clean the </w:t>
      </w:r>
      <w:r w:rsidR="00A878EE" w:rsidRPr="00392139">
        <w:rPr>
          <w:rFonts w:ascii="Times New Roman" w:hAnsi="Times New Roman" w:cs="Times New Roman"/>
          <w:b/>
          <w:sz w:val="24"/>
        </w:rPr>
        <w:t>data: -</w:t>
      </w:r>
    </w:p>
    <w:p w:rsidR="00D70274" w:rsidRPr="00A758D1" w:rsidRDefault="00A758D1" w:rsidP="00FE7473">
      <w:pPr>
        <w:spacing w:after="0" w:line="360" w:lineRule="auto"/>
        <w:jc w:val="both"/>
        <w:rPr>
          <w:rFonts w:ascii="Times New Roman" w:hAnsi="Times New Roman" w:cs="Times New Roman"/>
        </w:rPr>
      </w:pPr>
      <w:r w:rsidRPr="00A758D1">
        <w:rPr>
          <w:rFonts w:ascii="Times New Roman" w:hAnsi="Times New Roman" w:cs="Times New Roman"/>
        </w:rPr>
        <w:t xml:space="preserve">Data Cleaning is done in two phases: </w:t>
      </w:r>
    </w:p>
    <w:p w:rsidR="00A758D1" w:rsidRPr="00A758D1" w:rsidRDefault="00A758D1" w:rsidP="00A758D1">
      <w:pPr>
        <w:pStyle w:val="ListParagraph"/>
        <w:numPr>
          <w:ilvl w:val="0"/>
          <w:numId w:val="4"/>
        </w:numPr>
        <w:spacing w:after="0" w:line="360" w:lineRule="auto"/>
        <w:jc w:val="both"/>
        <w:rPr>
          <w:rFonts w:ascii="Times New Roman" w:hAnsi="Times New Roman" w:cs="Times New Roman"/>
        </w:rPr>
      </w:pPr>
      <w:r w:rsidRPr="00A758D1">
        <w:rPr>
          <w:rFonts w:ascii="Times New Roman" w:hAnsi="Times New Roman" w:cs="Times New Roman"/>
        </w:rPr>
        <w:t>Creation of CSV File for the data</w:t>
      </w:r>
      <w:r w:rsidR="00B56FE5">
        <w:rPr>
          <w:rFonts w:ascii="Times New Roman" w:hAnsi="Times New Roman" w:cs="Times New Roman"/>
        </w:rPr>
        <w:t xml:space="preserve"> </w:t>
      </w:r>
    </w:p>
    <w:p w:rsidR="00A758D1" w:rsidRPr="00A758D1" w:rsidRDefault="00A758D1" w:rsidP="00A758D1">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Open a blank CSV file.</w:t>
      </w:r>
    </w:p>
    <w:p w:rsidR="00A758D1" w:rsidRPr="00A758D1" w:rsidRDefault="00A758D1" w:rsidP="00A758D1">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Under the "Data" tab, click in "import from text".</w:t>
      </w:r>
    </w:p>
    <w:p w:rsidR="00A758D1" w:rsidRPr="00A758D1" w:rsidRDefault="00A758D1" w:rsidP="00A758D1">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Select the Samples.txt file under the "Import from text option", give delimiter as "|"</w:t>
      </w:r>
    </w:p>
    <w:p w:rsidR="00A758D1" w:rsidRPr="00A758D1" w:rsidRDefault="00A758D1" w:rsidP="00A758D1">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Add appropriate headers for each column.</w:t>
      </w:r>
    </w:p>
    <w:p w:rsidR="00A758D1" w:rsidRDefault="00A758D1" w:rsidP="00A758D1">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 xml:space="preserve">Save the CSV file with </w:t>
      </w:r>
      <w:r w:rsidRPr="00F83A07">
        <w:rPr>
          <w:rFonts w:ascii="Times New Roman" w:hAnsi="Times New Roman" w:cs="Times New Roman"/>
          <w:b/>
        </w:rPr>
        <w:t xml:space="preserve">temporary </w:t>
      </w:r>
      <w:r w:rsidRPr="00F83A07">
        <w:rPr>
          <w:rFonts w:ascii="Times New Roman" w:hAnsi="Times New Roman" w:cs="Times New Roman"/>
          <w:b/>
        </w:rPr>
        <w:t>name</w:t>
      </w:r>
      <w:r w:rsidRPr="00A758D1">
        <w:rPr>
          <w:rFonts w:ascii="Times New Roman" w:hAnsi="Times New Roman" w:cs="Times New Roman"/>
        </w:rPr>
        <w:t>.</w:t>
      </w:r>
    </w:p>
    <w:p w:rsidR="00A758D1" w:rsidRDefault="00A758D1" w:rsidP="00A758D1">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Filter the data for apples by selecting value for attribute "COMMOD (Commodity type)" as 'AP'.</w:t>
      </w:r>
    </w:p>
    <w:p w:rsidR="007612A9" w:rsidRDefault="007612A9" w:rsidP="00A758D1">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Copy the complete data after filter is applied and paste it into another blank CSV file.</w:t>
      </w:r>
    </w:p>
    <w:p w:rsidR="00862688" w:rsidRDefault="00862688" w:rsidP="00A758D1">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 xml:space="preserve">Save the new CSV file with an </w:t>
      </w:r>
      <w:r w:rsidRPr="00A3510D">
        <w:rPr>
          <w:rFonts w:ascii="Times New Roman" w:hAnsi="Times New Roman" w:cs="Times New Roman"/>
          <w:b/>
        </w:rPr>
        <w:t>appropriate name</w:t>
      </w:r>
      <w:r>
        <w:rPr>
          <w:rFonts w:ascii="Times New Roman" w:hAnsi="Times New Roman" w:cs="Times New Roman"/>
        </w:rPr>
        <w:t>.</w:t>
      </w:r>
    </w:p>
    <w:p w:rsidR="0059075D" w:rsidRPr="0059075D" w:rsidRDefault="0059075D" w:rsidP="0059075D">
      <w:pPr>
        <w:spacing w:after="0" w:line="360" w:lineRule="auto"/>
        <w:jc w:val="both"/>
        <w:rPr>
          <w:rFonts w:ascii="Times New Roman" w:hAnsi="Times New Roman" w:cs="Times New Roman"/>
        </w:rPr>
      </w:pPr>
      <w:r>
        <w:rPr>
          <w:rFonts w:ascii="Times New Roman" w:hAnsi="Times New Roman" w:cs="Times New Roman"/>
        </w:rPr>
        <w:t>Above steps are followed for creating CSV files for Samples and Results data for both years: 2004 and 2014.</w:t>
      </w:r>
      <w:bookmarkStart w:id="0" w:name="_GoBack"/>
      <w:bookmarkEnd w:id="0"/>
    </w:p>
    <w:p w:rsidR="00A758D1" w:rsidRPr="00A758D1" w:rsidRDefault="00A758D1" w:rsidP="00A758D1">
      <w:pPr>
        <w:pStyle w:val="ListParagraph"/>
        <w:numPr>
          <w:ilvl w:val="0"/>
          <w:numId w:val="4"/>
        </w:numPr>
        <w:spacing w:after="0" w:line="360" w:lineRule="auto"/>
        <w:jc w:val="both"/>
        <w:rPr>
          <w:rFonts w:ascii="Times New Roman" w:hAnsi="Times New Roman" w:cs="Times New Roman"/>
        </w:rPr>
      </w:pPr>
      <w:r w:rsidRPr="00A758D1">
        <w:rPr>
          <w:rFonts w:ascii="Times New Roman" w:hAnsi="Times New Roman" w:cs="Times New Roman"/>
        </w:rPr>
        <w:t>Execution of R Script</w:t>
      </w:r>
    </w:p>
    <w:sectPr w:rsidR="00A758D1" w:rsidRPr="00A758D1" w:rsidSect="009C732B">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F0E" w:rsidRDefault="008D7F0E" w:rsidP="00571A9A">
      <w:pPr>
        <w:spacing w:after="0" w:line="240" w:lineRule="auto"/>
      </w:pPr>
      <w:r>
        <w:separator/>
      </w:r>
    </w:p>
  </w:endnote>
  <w:endnote w:type="continuationSeparator" w:id="0">
    <w:p w:rsidR="008D7F0E" w:rsidRDefault="008D7F0E"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F0E" w:rsidRDefault="008D7F0E" w:rsidP="00571A9A">
      <w:pPr>
        <w:spacing w:after="0" w:line="240" w:lineRule="auto"/>
      </w:pPr>
      <w:r>
        <w:separator/>
      </w:r>
    </w:p>
  </w:footnote>
  <w:footnote w:type="continuationSeparator" w:id="0">
    <w:p w:rsidR="008D7F0E" w:rsidRDefault="008D7F0E" w:rsidP="00571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1F3" w:rsidRDefault="00E211F3" w:rsidP="00E211F3">
    <w:pPr>
      <w:pStyle w:val="Header"/>
      <w:rPr>
        <w:rFonts w:ascii="Times New Roman" w:hAnsi="Times New Roman" w:cs="Times New Roman"/>
      </w:rPr>
    </w:pPr>
    <w:r>
      <w:rPr>
        <w:rFonts w:ascii="Times New Roman" w:hAnsi="Times New Roman" w:cs="Times New Roman"/>
      </w:rPr>
      <w:t>Team: Keen Koalas - Nautical Narwhals</w:t>
    </w:r>
  </w:p>
  <w:p w:rsidR="00571A9A" w:rsidRPr="00571A9A" w:rsidRDefault="00E211F3" w:rsidP="00E211F3">
    <w:pPr>
      <w:pStyle w:val="Header"/>
      <w:rPr>
        <w:rFonts w:ascii="Times New Roman" w:hAnsi="Times New Roman" w:cs="Times New Roman"/>
      </w:rPr>
    </w:pPr>
    <w:r>
      <w:rPr>
        <w:rFonts w:ascii="Times New Roman" w:hAnsi="Times New Roman" w:cs="Times New Roman"/>
      </w:rPr>
      <w:t>Saba Aldughaither, Mayuresh Amdekar, Eris Mei, Himanshu Sawant</w:t>
    </w:r>
    <w:r>
      <w:rPr>
        <w:rFonts w:ascii="Times New Roman" w:hAnsi="Times New Roman" w:cs="Times New Roman"/>
      </w:rPr>
      <w:tab/>
    </w:r>
    <w:r w:rsidR="00571A9A">
      <w:rPr>
        <w:rFonts w:ascii="Times New Roman" w:hAnsi="Times New Roman" w:cs="Times New Roman"/>
      </w:rPr>
      <w:t>Page</w:t>
    </w:r>
    <w:r w:rsidR="00571A9A" w:rsidRPr="00571A9A">
      <w:rPr>
        <w:rFonts w:ascii="Times New Roman" w:hAnsi="Times New Roman" w:cs="Times New Roman"/>
      </w:rPr>
      <w:t xml:space="preserve"> </w:t>
    </w:r>
    <w:r w:rsidR="00571A9A" w:rsidRPr="00571A9A">
      <w:rPr>
        <w:rFonts w:ascii="Times New Roman" w:hAnsi="Times New Roman" w:cs="Times New Roman"/>
      </w:rPr>
      <w:fldChar w:fldCharType="begin"/>
    </w:r>
    <w:r w:rsidR="00571A9A" w:rsidRPr="00571A9A">
      <w:rPr>
        <w:rFonts w:ascii="Times New Roman" w:hAnsi="Times New Roman" w:cs="Times New Roman"/>
      </w:rPr>
      <w:instrText xml:space="preserve"> PAGE   \* MERGEFORMAT </w:instrText>
    </w:r>
    <w:r w:rsidR="00571A9A" w:rsidRPr="00571A9A">
      <w:rPr>
        <w:rFonts w:ascii="Times New Roman" w:hAnsi="Times New Roman" w:cs="Times New Roman"/>
      </w:rPr>
      <w:fldChar w:fldCharType="separate"/>
    </w:r>
    <w:r w:rsidR="0059075D">
      <w:rPr>
        <w:rFonts w:ascii="Times New Roman" w:hAnsi="Times New Roman" w:cs="Times New Roman"/>
        <w:noProof/>
      </w:rPr>
      <w:t>3</w:t>
    </w:r>
    <w:r w:rsidR="00571A9A" w:rsidRPr="00571A9A">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1742"/>
    <w:multiLevelType w:val="hybridMultilevel"/>
    <w:tmpl w:val="EC94A1F2"/>
    <w:lvl w:ilvl="0" w:tplc="BB0674C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20C2"/>
    <w:multiLevelType w:val="hybridMultilevel"/>
    <w:tmpl w:val="D314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E280E"/>
    <w:multiLevelType w:val="hybridMultilevel"/>
    <w:tmpl w:val="B8BC7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D428F"/>
    <w:multiLevelType w:val="hybridMultilevel"/>
    <w:tmpl w:val="49746FAC"/>
    <w:lvl w:ilvl="0" w:tplc="986ABF66">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77"/>
    <w:rsid w:val="000C096A"/>
    <w:rsid w:val="000E0393"/>
    <w:rsid w:val="00105FA8"/>
    <w:rsid w:val="00175629"/>
    <w:rsid w:val="001A1C53"/>
    <w:rsid w:val="001D0E7E"/>
    <w:rsid w:val="00203BA3"/>
    <w:rsid w:val="00222DDD"/>
    <w:rsid w:val="0022341C"/>
    <w:rsid w:val="00287AB6"/>
    <w:rsid w:val="002A25CB"/>
    <w:rsid w:val="002F30E3"/>
    <w:rsid w:val="00320E5B"/>
    <w:rsid w:val="0033270B"/>
    <w:rsid w:val="00392139"/>
    <w:rsid w:val="003A106C"/>
    <w:rsid w:val="003D05E4"/>
    <w:rsid w:val="003F45FA"/>
    <w:rsid w:val="00440C77"/>
    <w:rsid w:val="00493985"/>
    <w:rsid w:val="004F2073"/>
    <w:rsid w:val="004F71EC"/>
    <w:rsid w:val="0055282C"/>
    <w:rsid w:val="00560E9A"/>
    <w:rsid w:val="00571A9A"/>
    <w:rsid w:val="0059075D"/>
    <w:rsid w:val="005A5512"/>
    <w:rsid w:val="005B6EF4"/>
    <w:rsid w:val="005D22B1"/>
    <w:rsid w:val="005D412E"/>
    <w:rsid w:val="005D7A51"/>
    <w:rsid w:val="00612112"/>
    <w:rsid w:val="00626E78"/>
    <w:rsid w:val="00657CAB"/>
    <w:rsid w:val="00685390"/>
    <w:rsid w:val="00695A69"/>
    <w:rsid w:val="006B4A8E"/>
    <w:rsid w:val="006C2E44"/>
    <w:rsid w:val="006C3897"/>
    <w:rsid w:val="006E7C43"/>
    <w:rsid w:val="0075274C"/>
    <w:rsid w:val="007612A9"/>
    <w:rsid w:val="007A423F"/>
    <w:rsid w:val="008137ED"/>
    <w:rsid w:val="008475C2"/>
    <w:rsid w:val="008477DC"/>
    <w:rsid w:val="00862688"/>
    <w:rsid w:val="008D7F0E"/>
    <w:rsid w:val="008E7899"/>
    <w:rsid w:val="009151CB"/>
    <w:rsid w:val="00950B77"/>
    <w:rsid w:val="00990714"/>
    <w:rsid w:val="009C732B"/>
    <w:rsid w:val="00A3510D"/>
    <w:rsid w:val="00A758D1"/>
    <w:rsid w:val="00A81FB8"/>
    <w:rsid w:val="00A84FD1"/>
    <w:rsid w:val="00A878EE"/>
    <w:rsid w:val="00B56FE5"/>
    <w:rsid w:val="00C24AFE"/>
    <w:rsid w:val="00CC673F"/>
    <w:rsid w:val="00D30EEA"/>
    <w:rsid w:val="00D5622C"/>
    <w:rsid w:val="00D70274"/>
    <w:rsid w:val="00E15400"/>
    <w:rsid w:val="00E211F3"/>
    <w:rsid w:val="00E4568B"/>
    <w:rsid w:val="00F83A07"/>
    <w:rsid w:val="00F9600B"/>
    <w:rsid w:val="00FE7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7953D"/>
  <w15:chartTrackingRefBased/>
  <w15:docId w15:val="{55DDB8FA-4031-4C16-8B5A-EA04976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BalloonText">
    <w:name w:val="Balloon Text"/>
    <w:basedOn w:val="Normal"/>
    <w:link w:val="BalloonTextChar"/>
    <w:uiPriority w:val="99"/>
    <w:semiHidden/>
    <w:unhideWhenUsed/>
    <w:rsid w:val="0095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B77"/>
    <w:rPr>
      <w:rFonts w:ascii="Segoe UI" w:hAnsi="Segoe UI" w:cs="Segoe UI"/>
      <w:sz w:val="18"/>
      <w:szCs w:val="18"/>
    </w:rPr>
  </w:style>
  <w:style w:type="paragraph" w:styleId="NoSpacing">
    <w:name w:val="No Spacing"/>
    <w:link w:val="NoSpacingChar"/>
    <w:uiPriority w:val="1"/>
    <w:qFormat/>
    <w:rsid w:val="000E0393"/>
    <w:pPr>
      <w:spacing w:after="0" w:line="240" w:lineRule="auto"/>
    </w:pPr>
    <w:rPr>
      <w:lang w:eastAsia="en-US"/>
    </w:rPr>
  </w:style>
  <w:style w:type="character" w:customStyle="1" w:styleId="NoSpacingChar">
    <w:name w:val="No Spacing Char"/>
    <w:basedOn w:val="DefaultParagraphFont"/>
    <w:link w:val="NoSpacing"/>
    <w:uiPriority w:val="1"/>
    <w:rsid w:val="000E0393"/>
    <w:rPr>
      <w:lang w:eastAsia="en-US"/>
    </w:rPr>
  </w:style>
  <w:style w:type="paragraph" w:styleId="ListParagraph">
    <w:name w:val="List Paragraph"/>
    <w:basedOn w:val="Normal"/>
    <w:uiPriority w:val="34"/>
    <w:qFormat/>
    <w:rsid w:val="0055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cuments\-%20work\=MIM\INFM600\INFM60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97B3C-5851-4A6C-A232-D1EE75008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INFM600Template</Template>
  <TotalTime>596</TotalTime>
  <Pages>4</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Work Plan</vt:lpstr>
    </vt:vector>
  </TitlesOfParts>
  <Company>Keen Koalas – Nautical Narwhals</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Report</dc:title>
  <dc:subject>Including</dc:subject>
  <dc:creator>Eris Mei</dc:creator>
  <cp:keywords/>
  <dc:description/>
  <cp:lastModifiedBy>Mayuresh Amdekar</cp:lastModifiedBy>
  <cp:revision>41</cp:revision>
  <cp:lastPrinted>2016-10-02T20:09:00Z</cp:lastPrinted>
  <dcterms:created xsi:type="dcterms:W3CDTF">2016-10-02T20:04:00Z</dcterms:created>
  <dcterms:modified xsi:type="dcterms:W3CDTF">2016-11-02T21:48:00Z</dcterms:modified>
  <cp:category>INFM600 - Section 0101</cp:category>
</cp:coreProperties>
</file>